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810"/>
        <w:gridCol w:w="1664"/>
        <w:gridCol w:w="676"/>
        <w:gridCol w:w="630"/>
        <w:gridCol w:w="7740"/>
      </w:tblGrid>
      <w:tr w:rsidR="00682EC8" w14:paraId="5FAEA31C" w14:textId="77777777" w:rsidTr="00F86647">
        <w:trPr>
          <w:cantSplit/>
          <w:trHeight w:val="4680"/>
        </w:trPr>
        <w:tc>
          <w:tcPr>
            <w:tcW w:w="2474" w:type="dxa"/>
            <w:gridSpan w:val="2"/>
            <w:textDirection w:val="btLr"/>
          </w:tcPr>
          <w:p w14:paraId="06E9AE10" w14:textId="4E529FFB" w:rsidR="00682EC8" w:rsidRDefault="00BB25CC" w:rsidP="003E3262">
            <w:pPr>
              <w:pStyle w:val="Title"/>
            </w:pPr>
            <w:r>
              <w:t>Machine Learning</w:t>
            </w:r>
          </w:p>
          <w:p w14:paraId="4DC76312" w14:textId="5CD167C0" w:rsidR="00682EC8" w:rsidRPr="00382BBF" w:rsidRDefault="00BB25CC" w:rsidP="003E3262">
            <w:pPr>
              <w:pStyle w:val="Subtitle"/>
            </w:pPr>
            <w:r>
              <w:t>Project 4</w:t>
            </w:r>
            <w:r w:rsidR="00480284">
              <w:t xml:space="preserve"> | Team #2</w:t>
            </w:r>
          </w:p>
        </w:tc>
        <w:tc>
          <w:tcPr>
            <w:tcW w:w="9046" w:type="dxa"/>
            <w:gridSpan w:val="3"/>
            <w:vMerge w:val="restart"/>
            <w:vAlign w:val="center"/>
          </w:tcPr>
          <w:p w14:paraId="75307969" w14:textId="77777777" w:rsidR="00682EC8" w:rsidRDefault="00682EC8" w:rsidP="00F86647">
            <w:pPr>
              <w:pStyle w:val="Image"/>
              <w:jc w:val="right"/>
            </w:pPr>
            <w:r>
              <mc:AlternateContent>
                <mc:Choice Requires="wpg">
                  <w:drawing>
                    <wp:inline distT="0" distB="0" distL="0" distR="0" wp14:anchorId="2E12C930" wp14:editId="15C5B202">
                      <wp:extent cx="5292832" cy="6411826"/>
                      <wp:effectExtent l="0" t="0" r="3175" b="8255"/>
                      <wp:docPr id="13" name="Group 13" descr="Cover image on first page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5292832" cy="6411826"/>
                                <a:chOff x="290491" y="0"/>
                                <a:chExt cx="5394664" cy="6539865"/>
                              </a:xfrm>
                            </wpg:grpSpPr>
                            <wps:wsp>
                              <wps:cNvPr id="19" name="Rectangle 19" descr="Worms Eye view of buildings" title="Cover Image"/>
                              <wps:cNvSpPr/>
                              <wps:spPr>
                                <a:xfrm>
                                  <a:off x="754380" y="0"/>
                                  <a:ext cx="4930775" cy="6539865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7"/>
                                  <a:srcRect/>
                                  <a:stretch>
                                    <a:fillRect l="-33058" t="-1" r="-48258" b="3"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Hexagon 20"/>
                              <wps:cNvSpPr/>
                              <wps:spPr>
                                <a:xfrm>
                                  <a:off x="1615440" y="167640"/>
                                  <a:ext cx="3995318" cy="3444240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chemeClr val="accent3">
                                    <a:alpha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Hexagon 23"/>
                              <wps:cNvSpPr/>
                              <wps:spPr>
                                <a:xfrm>
                                  <a:off x="723900" y="746760"/>
                                  <a:ext cx="3995318" cy="3444240"/>
                                </a:xfrm>
                                <a:prstGeom prst="hexagon">
                                  <a:avLst/>
                                </a:prstGeom>
                                <a:noFill/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Hexagon 25"/>
                              <wps:cNvSpPr/>
                              <wps:spPr>
                                <a:xfrm>
                                  <a:off x="290491" y="4556588"/>
                                  <a:ext cx="1706880" cy="1471599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chemeClr val="accent3">
                                    <a:alpha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822960" y="5676900"/>
                                  <a:ext cx="906780" cy="781590"/>
                                </a:xfrm>
                                <a:prstGeom prst="hexagon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6E683D" id="Group 13" o:spid="_x0000_s1026" alt="Cover image on first page" style="width:416.75pt;height:504.85pt;mso-position-horizontal-relative:char;mso-position-vertical-relative:line" coordorigin="2904" coordsize="53946,653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">
                      <o:lock v:ext="edit" aspectratio="t"/>
                      <v:rect id="Rectangle 19" o:spid="_x0000_s1027" alt="Worms Eye view of buildings" style="position:absolute;left:7543;width:49308;height:65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" stroked="f" strokeweight="1pt">
                        <v:fill r:id="rId8" o:title="Worms Eye view of buildings" recolor="t" rotate="t" type="frame"/>
                      </v:rect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0" o:spid="_x0000_s1028" type="#_x0000_t9" style="position:absolute;left:16154;top:1676;width:39953;height:34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" adj="4655" fillcolor="#297fd5 [3206]" stroked="f" strokeweight="1pt">
                        <v:fill opacity="32896f"/>
                      </v:shape>
                      <v:shape id="Hexagon 23" o:spid="_x0000_s1029" type="#_x0000_t9" style="position:absolute;left:7239;top:7467;width:39953;height:34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" adj="4655" filled="f" strokecolor="white [3212]" strokeweight="1pt"/>
                      <v:shape id="Hexagon 25" o:spid="_x0000_s1030" type="#_x0000_t9" style="position:absolute;left:2904;top:45565;width:17069;height:14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" adj="4656" fillcolor="#297fd5 [3206]" stroked="f" strokeweight="1pt">
                        <v:fill opacity="32896f"/>
                      </v:shape>
                      <v:shape id="Hexagon 26" o:spid="_x0000_s1031" type="#_x0000_t9" style="position:absolute;left:8229;top:56769;width:9068;height:7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" adj="4654" filled="f" strokecolor="black [3213]" strokeweight="1pt"/>
                      <w10:anchorlock/>
                    </v:group>
                  </w:pict>
                </mc:Fallback>
              </mc:AlternateContent>
            </w:r>
          </w:p>
        </w:tc>
      </w:tr>
      <w:tr w:rsidR="00682EC8" w14:paraId="4EDA5F73" w14:textId="77777777" w:rsidTr="00682EC8">
        <w:trPr>
          <w:trHeight w:val="450"/>
        </w:trPr>
        <w:tc>
          <w:tcPr>
            <w:tcW w:w="810" w:type="dxa"/>
            <w:vAlign w:val="bottom"/>
          </w:tcPr>
          <w:p w14:paraId="49B44DA7" w14:textId="77777777" w:rsidR="00682EC8" w:rsidRPr="00C36D8A" w:rsidRDefault="00682EC8" w:rsidP="00682EC8">
            <w:pPr>
              <w:pStyle w:val="NoSpacing"/>
            </w:pPr>
          </w:p>
        </w:tc>
        <w:tc>
          <w:tcPr>
            <w:tcW w:w="1664" w:type="dxa"/>
            <w:vAlign w:val="bottom"/>
          </w:tcPr>
          <w:p w14:paraId="2513C966" w14:textId="77777777" w:rsidR="00682EC8" w:rsidRPr="00C36D8A" w:rsidRDefault="00682EC8" w:rsidP="00682EC8">
            <w:pPr>
              <w:pStyle w:val="NoSpacing"/>
            </w:pPr>
          </w:p>
        </w:tc>
        <w:tc>
          <w:tcPr>
            <w:tcW w:w="9046" w:type="dxa"/>
            <w:gridSpan w:val="3"/>
            <w:vMerge/>
            <w:vAlign w:val="bottom"/>
          </w:tcPr>
          <w:p w14:paraId="03221DB5" w14:textId="77777777" w:rsidR="00682EC8" w:rsidRDefault="00682EC8" w:rsidP="00682EC8">
            <w:pPr>
              <w:pStyle w:val="NoSpacing"/>
            </w:pPr>
          </w:p>
        </w:tc>
      </w:tr>
      <w:tr w:rsidR="00682EC8" w:rsidRPr="00682EC8" w14:paraId="640A8150" w14:textId="77777777" w:rsidTr="00682EC8">
        <w:trPr>
          <w:trHeight w:val="68"/>
        </w:trPr>
        <w:tc>
          <w:tcPr>
            <w:tcW w:w="810" w:type="dxa"/>
            <w:shd w:val="clear" w:color="auto" w:fill="000000" w:themeFill="text1"/>
            <w:vAlign w:val="bottom"/>
          </w:tcPr>
          <w:p w14:paraId="2A8CAF8C" w14:textId="77777777" w:rsidR="00682EC8" w:rsidRPr="00682EC8" w:rsidRDefault="00682EC8" w:rsidP="00682EC8">
            <w:pPr>
              <w:pStyle w:val="NoSpacing"/>
              <w:rPr>
                <w:sz w:val="8"/>
              </w:rPr>
            </w:pPr>
          </w:p>
        </w:tc>
        <w:tc>
          <w:tcPr>
            <w:tcW w:w="1664" w:type="dxa"/>
            <w:vAlign w:val="bottom"/>
          </w:tcPr>
          <w:p w14:paraId="7237667F" w14:textId="77777777" w:rsidR="00682EC8" w:rsidRPr="00682EC8" w:rsidRDefault="00682EC8" w:rsidP="00682EC8">
            <w:pPr>
              <w:pStyle w:val="NoSpacing"/>
              <w:rPr>
                <w:sz w:val="8"/>
              </w:rPr>
            </w:pPr>
          </w:p>
        </w:tc>
        <w:tc>
          <w:tcPr>
            <w:tcW w:w="9046" w:type="dxa"/>
            <w:gridSpan w:val="3"/>
            <w:vMerge/>
            <w:vAlign w:val="bottom"/>
          </w:tcPr>
          <w:p w14:paraId="526411C5" w14:textId="77777777" w:rsidR="00682EC8" w:rsidRPr="00682EC8" w:rsidRDefault="00682EC8" w:rsidP="00682EC8">
            <w:pPr>
              <w:pStyle w:val="NoSpacing"/>
              <w:rPr>
                <w:sz w:val="8"/>
              </w:rPr>
            </w:pPr>
          </w:p>
        </w:tc>
      </w:tr>
      <w:tr w:rsidR="00682EC8" w14:paraId="39ACDBA0" w14:textId="77777777" w:rsidTr="00682EC8">
        <w:trPr>
          <w:trHeight w:val="4464"/>
        </w:trPr>
        <w:tc>
          <w:tcPr>
            <w:tcW w:w="2474" w:type="dxa"/>
            <w:gridSpan w:val="2"/>
            <w:vAlign w:val="bottom"/>
          </w:tcPr>
          <w:p w14:paraId="020FD699" w14:textId="5C793453" w:rsidR="00682EC8" w:rsidRDefault="00272263" w:rsidP="00A50BCD">
            <w:pPr>
              <w:pStyle w:val="Heading1"/>
            </w:pPr>
            <w:r w:rsidRPr="00272263">
              <w:rPr>
                <w:sz w:val="32"/>
                <w:szCs w:val="18"/>
              </w:rPr>
              <w:t>Les clairvoyants</w:t>
            </w:r>
          </w:p>
        </w:tc>
        <w:tc>
          <w:tcPr>
            <w:tcW w:w="9046" w:type="dxa"/>
            <w:gridSpan w:val="3"/>
            <w:vMerge/>
            <w:vAlign w:val="bottom"/>
          </w:tcPr>
          <w:p w14:paraId="34A85AB7" w14:textId="77777777" w:rsidR="00682EC8" w:rsidRDefault="00682EC8" w:rsidP="000871A1"/>
        </w:tc>
      </w:tr>
      <w:tr w:rsidR="00682EC8" w14:paraId="10C2525C" w14:textId="77777777" w:rsidTr="00682EC8">
        <w:trPr>
          <w:trHeight w:val="4464"/>
        </w:trPr>
        <w:tc>
          <w:tcPr>
            <w:tcW w:w="3150" w:type="dxa"/>
            <w:gridSpan w:val="3"/>
          </w:tcPr>
          <w:p w14:paraId="56A67E16" w14:textId="77777777" w:rsidR="00682EC8" w:rsidRPr="00083919" w:rsidRDefault="00083919" w:rsidP="00083919">
            <w:pPr>
              <w:pStyle w:val="TOC2"/>
            </w:pPr>
            <w:r w:rsidRPr="00083919">
              <w:t>Team Members:</w:t>
            </w:r>
          </w:p>
          <w:p w14:paraId="73F7D333" w14:textId="77777777" w:rsidR="00083919" w:rsidRPr="00083919" w:rsidRDefault="00083919" w:rsidP="00083919">
            <w:pPr>
              <w:rPr>
                <w:sz w:val="24"/>
                <w:szCs w:val="24"/>
              </w:rPr>
            </w:pPr>
            <w:r w:rsidRPr="00083919">
              <w:rPr>
                <w:sz w:val="24"/>
                <w:szCs w:val="24"/>
              </w:rPr>
              <w:t>Chadi Ghosn</w:t>
            </w:r>
          </w:p>
          <w:p w14:paraId="74B5FC45" w14:textId="6E72D936" w:rsidR="00083919" w:rsidRPr="00083919" w:rsidRDefault="00083919" w:rsidP="00083919">
            <w:pPr>
              <w:rPr>
                <w:sz w:val="24"/>
                <w:szCs w:val="24"/>
              </w:rPr>
            </w:pPr>
            <w:r w:rsidRPr="00083919">
              <w:rPr>
                <w:sz w:val="24"/>
                <w:szCs w:val="24"/>
              </w:rPr>
              <w:t>Rita Starzyk</w:t>
            </w:r>
          </w:p>
          <w:p w14:paraId="7E477E13" w14:textId="77777777" w:rsidR="00083919" w:rsidRPr="00083919" w:rsidRDefault="00083919" w:rsidP="00083919">
            <w:pPr>
              <w:rPr>
                <w:sz w:val="24"/>
                <w:szCs w:val="24"/>
              </w:rPr>
            </w:pPr>
            <w:r w:rsidRPr="00083919">
              <w:rPr>
                <w:sz w:val="24"/>
                <w:szCs w:val="24"/>
              </w:rPr>
              <w:t>Kirran Kayani</w:t>
            </w:r>
          </w:p>
          <w:p w14:paraId="60AD893E" w14:textId="59ECD778" w:rsidR="00083919" w:rsidRPr="00083919" w:rsidRDefault="00083919" w:rsidP="00083919">
            <w:r w:rsidRPr="00083919">
              <w:rPr>
                <w:sz w:val="24"/>
                <w:szCs w:val="24"/>
              </w:rPr>
              <w:t>Yevgeniy Denkovych</w:t>
            </w:r>
          </w:p>
        </w:tc>
        <w:tc>
          <w:tcPr>
            <w:tcW w:w="630" w:type="dxa"/>
          </w:tcPr>
          <w:p w14:paraId="7C76FDE4" w14:textId="77777777" w:rsidR="00682EC8" w:rsidRDefault="00682EC8" w:rsidP="00682EC8"/>
        </w:tc>
        <w:tc>
          <w:tcPr>
            <w:tcW w:w="7740" w:type="dxa"/>
          </w:tcPr>
          <w:p w14:paraId="7BF70305" w14:textId="40970992" w:rsidR="00682EC8" w:rsidRPr="0065723F" w:rsidRDefault="00BB25CC" w:rsidP="0065723F">
            <w:pPr>
              <w:pStyle w:val="Heading1"/>
            </w:pPr>
            <w:r>
              <w:t>customer churn prediction</w:t>
            </w:r>
          </w:p>
          <w:p w14:paraId="4E3BC5EF" w14:textId="2EE1127E" w:rsidR="00682EC8" w:rsidRPr="003E3262" w:rsidRDefault="00085B33" w:rsidP="00A50BCD">
            <w:pPr>
              <w:pStyle w:val="Heading2"/>
            </w:pPr>
            <w:r>
              <w:t>We will take care of your business</w:t>
            </w:r>
          </w:p>
          <w:p w14:paraId="34E91F91" w14:textId="44DC4281" w:rsidR="00682EC8" w:rsidRDefault="00085B33" w:rsidP="00085B33">
            <w:r>
              <w:t>Our service will be built to be able to show you insights of the data provided by you (the client), as well as predict the customer churn in a Machine Learning model.</w:t>
            </w:r>
          </w:p>
          <w:p w14:paraId="3F96A199" w14:textId="28B54D6F" w:rsidR="00085B33" w:rsidRDefault="00085B33" w:rsidP="00085B33">
            <w:r>
              <w:t>Moreover, by providing certain information, we will be able to provide AI predictions and insights, like Churn rate (%) as well as Lost Revenue.</w:t>
            </w:r>
          </w:p>
        </w:tc>
      </w:tr>
    </w:tbl>
    <w:p w14:paraId="09DE5CDB" w14:textId="77777777" w:rsidR="00011B82" w:rsidRPr="00682EC8" w:rsidRDefault="00011B82" w:rsidP="00682EC8">
      <w:pPr>
        <w:pStyle w:val="NoSpacing"/>
        <w:rPr>
          <w:sz w:val="16"/>
        </w:rPr>
      </w:pPr>
      <w:r w:rsidRPr="00682EC8">
        <w:rPr>
          <w:sz w:val="16"/>
        </w:rPr>
        <w:br w:type="page"/>
      </w:r>
    </w:p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2880"/>
        <w:gridCol w:w="2340"/>
        <w:gridCol w:w="270"/>
        <w:gridCol w:w="6030"/>
      </w:tblGrid>
      <w:tr w:rsidR="002D611D" w14:paraId="10F06DD7" w14:textId="77777777" w:rsidTr="005127EF">
        <w:trPr>
          <w:cantSplit/>
          <w:trHeight w:val="5670"/>
        </w:trPr>
        <w:tc>
          <w:tcPr>
            <w:tcW w:w="11520" w:type="dxa"/>
            <w:gridSpan w:val="4"/>
          </w:tcPr>
          <w:p w14:paraId="67A18AC9" w14:textId="77777777" w:rsidR="002D611D" w:rsidRDefault="002D611D" w:rsidP="002D611D">
            <w:pPr>
              <w:pStyle w:val="Heading1"/>
            </w:pPr>
            <w:r>
              <w:lastRenderedPageBreak/>
              <w:t xml:space="preserve">Our </w:t>
            </w:r>
            <w:r w:rsidR="00085B33">
              <w:t>project diagram</w:t>
            </w:r>
          </w:p>
          <w:p w14:paraId="72FDE2BD" w14:textId="5F8EEEA0" w:rsidR="00E878AD" w:rsidRPr="00E878AD" w:rsidRDefault="00E878AD" w:rsidP="00E878AD">
            <w:r w:rsidRPr="00E878AD">
              <w:drawing>
                <wp:inline distT="0" distB="0" distL="0" distR="0" wp14:anchorId="0965683D" wp14:editId="125CA628">
                  <wp:extent cx="7169150" cy="28428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9150" cy="28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560" w14:paraId="48BAC9A9" w14:textId="77777777" w:rsidTr="00A01FE5">
        <w:trPr>
          <w:trHeight w:val="450"/>
        </w:trPr>
        <w:tc>
          <w:tcPr>
            <w:tcW w:w="2880" w:type="dxa"/>
            <w:vAlign w:val="bottom"/>
          </w:tcPr>
          <w:p w14:paraId="72B28A46" w14:textId="77777777" w:rsidR="00FF4560" w:rsidRPr="00C36D8A" w:rsidRDefault="00FF4560" w:rsidP="000871A1">
            <w:pPr>
              <w:pStyle w:val="NoSpacing"/>
            </w:pPr>
          </w:p>
        </w:tc>
        <w:tc>
          <w:tcPr>
            <w:tcW w:w="2610" w:type="dxa"/>
            <w:gridSpan w:val="2"/>
            <w:vAlign w:val="bottom"/>
          </w:tcPr>
          <w:p w14:paraId="466F8FF9" w14:textId="77777777" w:rsidR="00FF4560" w:rsidRPr="00C36D8A" w:rsidRDefault="00FF4560" w:rsidP="000871A1">
            <w:pPr>
              <w:pStyle w:val="NoSpacing"/>
            </w:pPr>
          </w:p>
        </w:tc>
        <w:tc>
          <w:tcPr>
            <w:tcW w:w="6030" w:type="dxa"/>
            <w:vMerge w:val="restart"/>
            <w:vAlign w:val="center"/>
          </w:tcPr>
          <w:p w14:paraId="40F316B4" w14:textId="77777777" w:rsidR="00FF4560" w:rsidRDefault="00FF4560" w:rsidP="00A01FE5">
            <w:pPr>
              <w:pStyle w:val="NoSpacing"/>
              <w:jc w:val="lef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80662FF" wp14:editId="3810B38B">
                      <wp:extent cx="3533167" cy="1899862"/>
                      <wp:effectExtent l="19050" t="0" r="0" b="24765"/>
                      <wp:docPr id="55" name="Group 55" descr="Second page design object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33167" cy="1899862"/>
                                <a:chOff x="-2739123" y="-320442"/>
                                <a:chExt cx="7620266" cy="4100001"/>
                              </a:xfrm>
                            </wpg:grpSpPr>
                            <wps:wsp>
                              <wps:cNvPr id="59" name="Hexagon 59"/>
                              <wps:cNvSpPr/>
                              <wps:spPr>
                                <a:xfrm>
                                  <a:off x="885825" y="0"/>
                                  <a:ext cx="3995318" cy="3444240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chemeClr val="accent3">
                                    <a:alpha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Hexagon 60"/>
                              <wps:cNvSpPr/>
                              <wps:spPr>
                                <a:xfrm>
                                  <a:off x="472086" y="335320"/>
                                  <a:ext cx="3994784" cy="3444239"/>
                                </a:xfrm>
                                <a:prstGeom prst="hexagon">
                                  <a:avLst/>
                                </a:prstGeom>
                                <a:noFill/>
                                <a:ln>
                                  <a:solidFill>
                                    <a:schemeClr val="accent3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Hexagon 62"/>
                              <wps:cNvSpPr/>
                              <wps:spPr>
                                <a:xfrm>
                                  <a:off x="-2030992" y="16961"/>
                                  <a:ext cx="2646270" cy="2280938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chemeClr val="accent3">
                                    <a:alpha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" name="Hexagon 63"/>
                              <wps:cNvSpPr/>
                              <wps:spPr>
                                <a:xfrm>
                                  <a:off x="-2739123" y="-320442"/>
                                  <a:ext cx="2714493" cy="2339158"/>
                                </a:xfrm>
                                <a:prstGeom prst="hexagon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C97515" id="Group 55" o:spid="_x0000_s1026" alt="Second page design objects" style="width:278.2pt;height:149.6pt;mso-position-horizontal-relative:char;mso-position-vertical-relative:line" coordorigin="-27391,-3204" coordsize="76202,4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">
                      <v:shape id="Hexagon 59" o:spid="_x0000_s1027" type="#_x0000_t9" style="position:absolute;left:8858;width:39953;height:34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" adj="4655" fillcolor="#297fd5 [3206]" stroked="f" strokeweight="1pt">
                        <v:fill opacity="32896f"/>
                      </v:shape>
                      <v:shape id="Hexagon 60" o:spid="_x0000_s1028" type="#_x0000_t9" style="position:absolute;left:4720;top:3353;width:39948;height:34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" adj="4656" filled="f" strokecolor="#297fd5 [3206]" strokeweight="1pt"/>
                      <v:shape id="Hexagon 62" o:spid="_x0000_s1029" type="#_x0000_t9" style="position:absolute;left:-20309;top:169;width:26461;height:22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" adj="4655" fillcolor="#297fd5 [3206]" stroked="f" strokeweight="1pt">
                        <v:fill opacity="32896f"/>
                      </v:shape>
                      <v:shape id="Hexagon 63" o:spid="_x0000_s1030" type="#_x0000_t9" style="position:absolute;left:-27391;top:-3204;width:27145;height:23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" adj="4653" filled="f" strokecolor="black [3213]" strokeweight="1pt"/>
                      <w10:anchorlock/>
                    </v:group>
                  </w:pict>
                </mc:Fallback>
              </mc:AlternateContent>
            </w:r>
          </w:p>
        </w:tc>
      </w:tr>
      <w:tr w:rsidR="00FF4560" w:rsidRPr="00682EC8" w14:paraId="5A72E499" w14:textId="77777777" w:rsidTr="00FF4560">
        <w:trPr>
          <w:trHeight w:val="68"/>
        </w:trPr>
        <w:tc>
          <w:tcPr>
            <w:tcW w:w="2880" w:type="dxa"/>
            <w:shd w:val="clear" w:color="auto" w:fill="000000" w:themeFill="text1"/>
            <w:vAlign w:val="bottom"/>
          </w:tcPr>
          <w:p w14:paraId="40D7432B" w14:textId="77777777" w:rsidR="00FF4560" w:rsidRPr="00682EC8" w:rsidRDefault="00FF4560" w:rsidP="000871A1">
            <w:pPr>
              <w:pStyle w:val="NoSpacing"/>
              <w:rPr>
                <w:sz w:val="8"/>
              </w:rPr>
            </w:pPr>
          </w:p>
        </w:tc>
        <w:tc>
          <w:tcPr>
            <w:tcW w:w="2610" w:type="dxa"/>
            <w:gridSpan w:val="2"/>
            <w:vAlign w:val="bottom"/>
          </w:tcPr>
          <w:p w14:paraId="1D389C3E" w14:textId="77777777" w:rsidR="00FF4560" w:rsidRPr="00682EC8" w:rsidRDefault="00FF4560" w:rsidP="000871A1">
            <w:pPr>
              <w:pStyle w:val="NoSpacing"/>
              <w:rPr>
                <w:sz w:val="8"/>
              </w:rPr>
            </w:pPr>
          </w:p>
        </w:tc>
        <w:tc>
          <w:tcPr>
            <w:tcW w:w="6030" w:type="dxa"/>
            <w:vMerge/>
            <w:vAlign w:val="bottom"/>
          </w:tcPr>
          <w:p w14:paraId="1FCEC546" w14:textId="77777777" w:rsidR="00FF4560" w:rsidRPr="00682EC8" w:rsidRDefault="00FF4560" w:rsidP="000871A1">
            <w:pPr>
              <w:pStyle w:val="NoSpacing"/>
              <w:rPr>
                <w:sz w:val="8"/>
              </w:rPr>
            </w:pPr>
          </w:p>
        </w:tc>
      </w:tr>
      <w:tr w:rsidR="00FF4560" w14:paraId="11EE78F4" w14:textId="77777777" w:rsidTr="00FF4560">
        <w:trPr>
          <w:trHeight w:val="918"/>
        </w:trPr>
        <w:tc>
          <w:tcPr>
            <w:tcW w:w="5220" w:type="dxa"/>
            <w:gridSpan w:val="2"/>
            <w:vAlign w:val="bottom"/>
          </w:tcPr>
          <w:p w14:paraId="04B89714" w14:textId="77777777" w:rsidR="00FF4560" w:rsidRDefault="00FF4560" w:rsidP="00FF4560"/>
        </w:tc>
        <w:tc>
          <w:tcPr>
            <w:tcW w:w="270" w:type="dxa"/>
            <w:vAlign w:val="bottom"/>
          </w:tcPr>
          <w:p w14:paraId="38889768" w14:textId="77777777" w:rsidR="00FF4560" w:rsidRDefault="00FF4560" w:rsidP="00FF4560"/>
        </w:tc>
        <w:tc>
          <w:tcPr>
            <w:tcW w:w="6030" w:type="dxa"/>
            <w:vMerge/>
            <w:vAlign w:val="bottom"/>
          </w:tcPr>
          <w:p w14:paraId="6B255303" w14:textId="77777777" w:rsidR="00FF4560" w:rsidRDefault="00FF4560" w:rsidP="000871A1"/>
        </w:tc>
      </w:tr>
      <w:tr w:rsidR="00FF4560" w14:paraId="3C16B435" w14:textId="77777777" w:rsidTr="00A01FE5">
        <w:trPr>
          <w:trHeight w:val="1692"/>
        </w:trPr>
        <w:tc>
          <w:tcPr>
            <w:tcW w:w="5220" w:type="dxa"/>
            <w:gridSpan w:val="2"/>
            <w:vMerge w:val="restart"/>
          </w:tcPr>
          <w:p w14:paraId="04A2DA9F" w14:textId="77777777" w:rsidR="00FF4560" w:rsidRDefault="00FF4560" w:rsidP="00F86647">
            <w:pPr>
              <w:pStyle w:val="Image"/>
            </w:pPr>
            <w:r>
              <mc:AlternateContent>
                <mc:Choice Requires="wps">
                  <w:drawing>
                    <wp:inline distT="0" distB="0" distL="0" distR="0" wp14:anchorId="73C4AC57" wp14:editId="5B14856F">
                      <wp:extent cx="3200400" cy="4686301"/>
                      <wp:effectExtent l="0" t="0" r="0" b="0"/>
                      <wp:docPr id="64" name="Rectangle 64" descr="Abstract building" title="Abstract buildi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3200400" cy="4686301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0"/>
                                <a:srcRect/>
                                <a:stretch>
                                  <a:fillRect l="-33060" t="-1" r="-76177" b="-4530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1081FE6" id="Rectangle 64" o:spid="_x0000_s1026" alt="Title: Abstract building - Description: Abstract building" style="width:252pt;height:3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" stroked="f" strokeweight="1pt">
                      <v:fill r:id="rId11" o:title="Abstract building" recolor="t" rotate="t" type="frame"/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270" w:type="dxa"/>
            <w:vAlign w:val="bottom"/>
          </w:tcPr>
          <w:p w14:paraId="76A9BF27" w14:textId="77777777" w:rsidR="00FF4560" w:rsidRDefault="00FF4560" w:rsidP="00FF4560"/>
        </w:tc>
        <w:tc>
          <w:tcPr>
            <w:tcW w:w="6030" w:type="dxa"/>
            <w:vMerge/>
            <w:vAlign w:val="bottom"/>
          </w:tcPr>
          <w:p w14:paraId="6917409D" w14:textId="77777777" w:rsidR="00FF4560" w:rsidRDefault="00FF4560" w:rsidP="000871A1"/>
        </w:tc>
      </w:tr>
      <w:tr w:rsidR="00FF4560" w14:paraId="6B828923" w14:textId="77777777" w:rsidTr="00F86647">
        <w:trPr>
          <w:trHeight w:val="5310"/>
        </w:trPr>
        <w:tc>
          <w:tcPr>
            <w:tcW w:w="5220" w:type="dxa"/>
            <w:gridSpan w:val="2"/>
            <w:vMerge/>
          </w:tcPr>
          <w:p w14:paraId="4E0C21AE" w14:textId="77777777" w:rsidR="00FF4560" w:rsidRDefault="00FF4560" w:rsidP="000871A1"/>
        </w:tc>
        <w:tc>
          <w:tcPr>
            <w:tcW w:w="270" w:type="dxa"/>
          </w:tcPr>
          <w:p w14:paraId="4274F48A" w14:textId="77777777" w:rsidR="00FF4560" w:rsidRDefault="00FF4560" w:rsidP="000871A1"/>
        </w:tc>
        <w:tc>
          <w:tcPr>
            <w:tcW w:w="6030" w:type="dxa"/>
          </w:tcPr>
          <w:p w14:paraId="1BD6344B" w14:textId="5F9E31B9" w:rsidR="00FF4560" w:rsidRDefault="00536D97" w:rsidP="00A01FE5">
            <w:pPr>
              <w:pStyle w:val="Heading1"/>
            </w:pPr>
            <w:r>
              <w:t>detailed breakdown</w:t>
            </w:r>
          </w:p>
          <w:p w14:paraId="03A0D2C7" w14:textId="310911A8" w:rsidR="00FF4560" w:rsidRDefault="00085B33" w:rsidP="00A50BCD">
            <w:pPr>
              <w:pStyle w:val="Heading2"/>
            </w:pPr>
            <w:r>
              <w:t>w</w:t>
            </w:r>
            <w:r w:rsidR="00536D97">
              <w:t>hat are we going to do?</w:t>
            </w:r>
          </w:p>
          <w:p w14:paraId="1357838D" w14:textId="5F026C33" w:rsidR="00FF4560" w:rsidRDefault="00536D97" w:rsidP="00085B33">
            <w:r>
              <w:t>We will start by getting the data as a csv file from Kaggle</w:t>
            </w:r>
            <w:r w:rsidR="00480284">
              <w:t>.</w:t>
            </w:r>
            <w:r>
              <w:t xml:space="preserve"> </w:t>
            </w:r>
            <w:r w:rsidR="00480284">
              <w:t>T</w:t>
            </w:r>
            <w:r>
              <w:t>hen</w:t>
            </w:r>
            <w:r w:rsidR="00480284">
              <w:t>,</w:t>
            </w:r>
            <w:r>
              <w:t xml:space="preserve"> using a Jupyter notebook, we will curate the data using pandas. Moreover, we will export the curated data to a csv file to be used in a tableau visualization dashboard for the company to have an overview over current data.</w:t>
            </w:r>
          </w:p>
          <w:p w14:paraId="388FE794" w14:textId="5FACF7FD" w:rsidR="00536D97" w:rsidRDefault="00536D97" w:rsidP="00085B33">
            <w:r>
              <w:t>On another hand, we will push the curated data to a PostgreSQL using SQL alchemy and will create a machine learning model based on scikit-learn and TensorFlow libraries</w:t>
            </w:r>
            <w:r w:rsidR="00480284">
              <w:t xml:space="preserve"> to predict the customer churn.</w:t>
            </w:r>
          </w:p>
          <w:p w14:paraId="393CC5F1" w14:textId="776A6E5A" w:rsidR="00536D97" w:rsidRDefault="00536D97" w:rsidP="00085B33">
            <w:r>
              <w:t>Finally, we will create a code using Selenium that will fetch Churn rate and lost revenue based on client inputs.</w:t>
            </w:r>
          </w:p>
        </w:tc>
      </w:tr>
    </w:tbl>
    <w:p w14:paraId="09D3F4B6" w14:textId="77777777" w:rsidR="00FF4560" w:rsidRDefault="00FF4560">
      <w:r>
        <w:br w:type="page"/>
      </w:r>
    </w:p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2880"/>
        <w:gridCol w:w="3870"/>
        <w:gridCol w:w="270"/>
        <w:gridCol w:w="4500"/>
      </w:tblGrid>
      <w:tr w:rsidR="005A1FC5" w14:paraId="5F21630D" w14:textId="77777777" w:rsidTr="005A1FC5">
        <w:trPr>
          <w:cantSplit/>
          <w:trHeight w:val="4680"/>
        </w:trPr>
        <w:tc>
          <w:tcPr>
            <w:tcW w:w="6750" w:type="dxa"/>
            <w:gridSpan w:val="2"/>
          </w:tcPr>
          <w:p w14:paraId="235F9A4C" w14:textId="77777777" w:rsidR="005A1FC5" w:rsidRPr="005A1FC5" w:rsidRDefault="005A1FC5" w:rsidP="00F86647">
            <w:pPr>
              <w:pStyle w:val="Image"/>
            </w:pPr>
            <w:r w:rsidRPr="005A1FC5">
              <w:lastRenderedPageBreak/>
              <mc:AlternateContent>
                <mc:Choice Requires="wpg">
                  <w:drawing>
                    <wp:inline distT="0" distB="0" distL="0" distR="0" wp14:anchorId="3D4FC8AB" wp14:editId="50A968D3">
                      <wp:extent cx="4132580" cy="2992582"/>
                      <wp:effectExtent l="0" t="0" r="1270" b="0"/>
                      <wp:docPr id="73" name="Group 73" descr="Third page image and design accent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32580" cy="2992582"/>
                                <a:chOff x="0" y="0"/>
                                <a:chExt cx="4132580" cy="5481320"/>
                              </a:xfrm>
                            </wpg:grpSpPr>
                            <wps:wsp>
                              <wps:cNvPr id="74" name="Rectangle 74" descr="Abstract building" title="Abstract building"/>
                              <wps:cNvSpPr/>
                              <wps:spPr>
                                <a:xfrm>
                                  <a:off x="0" y="0"/>
                                  <a:ext cx="4132580" cy="5481320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12"/>
                                  <a:srcRect/>
                                  <a:stretch>
                                    <a:fillRect l="-33058" t="-1" r="-48258" b="3"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75" name="Group 75"/>
                              <wpg:cNvGrpSpPr/>
                              <wpg:grpSpPr>
                                <a:xfrm rot="10800000">
                                  <a:off x="374662" y="2468315"/>
                                  <a:ext cx="1810397" cy="2746657"/>
                                  <a:chOff x="1561519" y="-585607"/>
                                  <a:chExt cx="2548865" cy="3867497"/>
                                </a:xfrm>
                              </wpg:grpSpPr>
                              <wps:wsp>
                                <wps:cNvPr id="76" name="Hexagon 76"/>
                                <wps:cNvSpPr/>
                                <wps:spPr>
                                  <a:xfrm>
                                    <a:off x="1979503" y="-162350"/>
                                    <a:ext cx="2130881" cy="3444240"/>
                                  </a:xfrm>
                                  <a:prstGeom prst="hexagon">
                                    <a:avLst/>
                                  </a:prstGeom>
                                  <a:solidFill>
                                    <a:schemeClr val="accent3">
                                      <a:alpha val="50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7" name="Hexagon 77"/>
                                <wps:cNvSpPr/>
                                <wps:spPr>
                                  <a:xfrm>
                                    <a:off x="1561519" y="-585607"/>
                                    <a:ext cx="2169873" cy="3444240"/>
                                  </a:xfrm>
                                  <a:prstGeom prst="hexagon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41BF1A" id="Group 73" o:spid="_x0000_s1026" alt="Third page image and design accents" style="width:325.4pt;height:235.65pt;mso-position-horizontal-relative:char;mso-position-vertical-relative:line" coordsize="41325,548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">
                      <v:rect id="Rectangle 74" o:spid="_x0000_s1027" alt="Abstract building" style="position:absolute;width:41325;height:54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" stroked="f" strokeweight="1pt">
                        <v:fill r:id="rId13" o:title="Abstract building" recolor="t" rotate="t" type="frame"/>
                      </v:rect>
                      <v:group id="Group 75" o:spid="_x0000_s1028" style="position:absolute;left:3746;top:24683;width:18104;height:27466;rotation:180" coordorigin="15615,-5856" coordsize="25488,38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">
                        <v:shape id="Hexagon 76" o:spid="_x0000_s1029" type="#_x0000_t9" style="position:absolute;left:19795;top:-1623;width:21308;height:34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" fillcolor="#297fd5 [3206]" stroked="f" strokeweight="1pt">
                          <v:fill opacity="32896f"/>
                        </v:shape>
                        <v:shape id="Hexagon 77" o:spid="_x0000_s1030" type="#_x0000_t9" style="position:absolute;left:15615;top:-5856;width:21698;height:34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" filled="f" strokecolor="white [3212]" strokeweight="1pt"/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70" w:type="dxa"/>
          </w:tcPr>
          <w:p w14:paraId="25AF2795" w14:textId="77777777" w:rsidR="005A1FC5" w:rsidRDefault="005A1FC5" w:rsidP="000871A1">
            <w:pPr>
              <w:pStyle w:val="NoSpacing"/>
            </w:pPr>
          </w:p>
        </w:tc>
        <w:tc>
          <w:tcPr>
            <w:tcW w:w="4500" w:type="dxa"/>
          </w:tcPr>
          <w:p w14:paraId="4B8E4E07" w14:textId="09DD1111" w:rsidR="005A1FC5" w:rsidRDefault="00536D97" w:rsidP="00A50BCD">
            <w:pPr>
              <w:pStyle w:val="Heading1"/>
            </w:pPr>
            <w:r>
              <w:t>So what?</w:t>
            </w:r>
          </w:p>
          <w:p w14:paraId="2D5446A6" w14:textId="678BA677" w:rsidR="005A1FC5" w:rsidRDefault="00536D97" w:rsidP="00A50BCD">
            <w:pPr>
              <w:pStyle w:val="Heading2"/>
            </w:pPr>
            <w:r>
              <w:t>why are we creating this model?</w:t>
            </w:r>
          </w:p>
          <w:p w14:paraId="236C6265" w14:textId="214D92CC" w:rsidR="005A1FC5" w:rsidRDefault="00536D97" w:rsidP="00536D97">
            <w:r>
              <w:t xml:space="preserve">Companies aim to retain customers and keep them happy and </w:t>
            </w:r>
            <w:r w:rsidR="00083919">
              <w:t>loyal</w:t>
            </w:r>
            <w:r>
              <w:t>. The fact that a company face customer churn, is one of the main factors that directly contributes to the company’s revenue.</w:t>
            </w:r>
          </w:p>
          <w:p w14:paraId="5C05A1EA" w14:textId="03F8BB36" w:rsidR="00536D97" w:rsidRDefault="00536D97" w:rsidP="00536D97">
            <w:r>
              <w:t xml:space="preserve">Therefore, knowing or predicting the </w:t>
            </w:r>
            <w:r w:rsidR="00083919">
              <w:t xml:space="preserve">customer </w:t>
            </w:r>
            <w:r>
              <w:t xml:space="preserve">churn </w:t>
            </w:r>
            <w:r w:rsidR="008A2352">
              <w:t xml:space="preserve">will allow the company to prepare for this hit and sign more customers by doing the necessary </w:t>
            </w:r>
            <w:r w:rsidR="00480284">
              <w:t>in terms of marketing, sales and other techniques…</w:t>
            </w:r>
            <w:r w:rsidR="00083919">
              <w:t xml:space="preserve"> or even create a special promotion for customers that are likely to drop the company.</w:t>
            </w:r>
          </w:p>
        </w:tc>
      </w:tr>
      <w:tr w:rsidR="005A1FC5" w14:paraId="52CC8E3E" w14:textId="77777777" w:rsidTr="005A1FC5">
        <w:trPr>
          <w:trHeight w:val="180"/>
        </w:trPr>
        <w:tc>
          <w:tcPr>
            <w:tcW w:w="2880" w:type="dxa"/>
            <w:vAlign w:val="bottom"/>
          </w:tcPr>
          <w:p w14:paraId="1EE1C9C8" w14:textId="77777777" w:rsidR="005A1FC5" w:rsidRPr="005A1FC5" w:rsidRDefault="005A1FC5" w:rsidP="000871A1">
            <w:pPr>
              <w:pStyle w:val="NoSpacing"/>
              <w:rPr>
                <w:sz w:val="8"/>
              </w:rPr>
            </w:pPr>
          </w:p>
        </w:tc>
        <w:tc>
          <w:tcPr>
            <w:tcW w:w="4140" w:type="dxa"/>
            <w:gridSpan w:val="2"/>
            <w:vAlign w:val="bottom"/>
          </w:tcPr>
          <w:p w14:paraId="5706D240" w14:textId="77777777" w:rsidR="005A1FC5" w:rsidRPr="005A1FC5" w:rsidRDefault="005A1FC5" w:rsidP="000871A1">
            <w:pPr>
              <w:pStyle w:val="NoSpacing"/>
              <w:rPr>
                <w:sz w:val="8"/>
              </w:rPr>
            </w:pPr>
          </w:p>
        </w:tc>
        <w:tc>
          <w:tcPr>
            <w:tcW w:w="4500" w:type="dxa"/>
            <w:vMerge w:val="restart"/>
            <w:vAlign w:val="center"/>
          </w:tcPr>
          <w:p w14:paraId="3BBCBDDD" w14:textId="77777777" w:rsidR="005A1FC5" w:rsidRPr="005A1FC5" w:rsidRDefault="005A1FC5" w:rsidP="005A1FC5">
            <w:pPr>
              <w:pStyle w:val="NoSpacing"/>
              <w:rPr>
                <w:sz w:val="8"/>
              </w:rPr>
            </w:pPr>
          </w:p>
        </w:tc>
      </w:tr>
      <w:tr w:rsidR="005A1FC5" w:rsidRPr="00682EC8" w14:paraId="3BE3B8D6" w14:textId="77777777" w:rsidTr="005A1FC5">
        <w:trPr>
          <w:trHeight w:val="68"/>
        </w:trPr>
        <w:tc>
          <w:tcPr>
            <w:tcW w:w="2880" w:type="dxa"/>
            <w:shd w:val="clear" w:color="auto" w:fill="000000" w:themeFill="text1"/>
            <w:vAlign w:val="bottom"/>
          </w:tcPr>
          <w:p w14:paraId="0C79BAE4" w14:textId="77777777" w:rsidR="005A1FC5" w:rsidRPr="00682EC8" w:rsidRDefault="005A1FC5" w:rsidP="000871A1">
            <w:pPr>
              <w:pStyle w:val="NoSpacing"/>
              <w:rPr>
                <w:sz w:val="8"/>
              </w:rPr>
            </w:pPr>
          </w:p>
        </w:tc>
        <w:tc>
          <w:tcPr>
            <w:tcW w:w="4140" w:type="dxa"/>
            <w:gridSpan w:val="2"/>
            <w:vAlign w:val="bottom"/>
          </w:tcPr>
          <w:p w14:paraId="3503728D" w14:textId="77777777" w:rsidR="005A1FC5" w:rsidRPr="00682EC8" w:rsidRDefault="005A1FC5" w:rsidP="000871A1">
            <w:pPr>
              <w:pStyle w:val="NoSpacing"/>
              <w:rPr>
                <w:sz w:val="8"/>
              </w:rPr>
            </w:pPr>
          </w:p>
        </w:tc>
        <w:tc>
          <w:tcPr>
            <w:tcW w:w="4500" w:type="dxa"/>
            <w:vMerge/>
            <w:vAlign w:val="bottom"/>
          </w:tcPr>
          <w:p w14:paraId="604E6E20" w14:textId="77777777" w:rsidR="005A1FC5" w:rsidRPr="00682EC8" w:rsidRDefault="005A1FC5" w:rsidP="000871A1">
            <w:pPr>
              <w:pStyle w:val="NoSpacing"/>
              <w:rPr>
                <w:sz w:val="8"/>
              </w:rPr>
            </w:pPr>
          </w:p>
        </w:tc>
      </w:tr>
      <w:tr w:rsidR="005A1FC5" w14:paraId="66FAD303" w14:textId="77777777" w:rsidTr="005A1FC5">
        <w:trPr>
          <w:trHeight w:val="432"/>
        </w:trPr>
        <w:tc>
          <w:tcPr>
            <w:tcW w:w="11520" w:type="dxa"/>
            <w:gridSpan w:val="4"/>
          </w:tcPr>
          <w:p w14:paraId="3B167106" w14:textId="169C7B96" w:rsidR="005A1FC5" w:rsidRPr="00E878AD" w:rsidRDefault="005A1FC5" w:rsidP="00E878AD">
            <w:pPr>
              <w:pStyle w:val="Heading1"/>
              <w:rPr>
                <w:sz w:val="24"/>
                <w:szCs w:val="24"/>
              </w:rPr>
            </w:pPr>
          </w:p>
        </w:tc>
      </w:tr>
    </w:tbl>
    <w:p w14:paraId="71DC5E19" w14:textId="5D647F7B" w:rsidR="00996406" w:rsidRPr="008A2352" w:rsidRDefault="00996406" w:rsidP="008A2352"/>
    <w:sectPr w:rsidR="00996406" w:rsidRPr="008A2352" w:rsidSect="00342E74"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052B8" w14:textId="77777777" w:rsidR="001E2B97" w:rsidRDefault="001E2B97" w:rsidP="00614DF7">
      <w:pPr>
        <w:spacing w:after="0" w:line="240" w:lineRule="auto"/>
      </w:pPr>
      <w:r>
        <w:separator/>
      </w:r>
    </w:p>
  </w:endnote>
  <w:endnote w:type="continuationSeparator" w:id="0">
    <w:p w14:paraId="3DB4EB93" w14:textId="77777777" w:rsidR="001E2B97" w:rsidRDefault="001E2B97" w:rsidP="00614D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5EEF1" w14:textId="77777777" w:rsidR="001E2B97" w:rsidRDefault="001E2B97" w:rsidP="00614DF7">
      <w:pPr>
        <w:spacing w:after="0" w:line="240" w:lineRule="auto"/>
      </w:pPr>
      <w:r>
        <w:separator/>
      </w:r>
    </w:p>
  </w:footnote>
  <w:footnote w:type="continuationSeparator" w:id="0">
    <w:p w14:paraId="5C8A575E" w14:textId="77777777" w:rsidR="001E2B97" w:rsidRDefault="001E2B97" w:rsidP="00614DF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5CC"/>
    <w:rsid w:val="00011B82"/>
    <w:rsid w:val="00083919"/>
    <w:rsid w:val="00085B33"/>
    <w:rsid w:val="001E2B97"/>
    <w:rsid w:val="0020656E"/>
    <w:rsid w:val="0023384A"/>
    <w:rsid w:val="0026785F"/>
    <w:rsid w:val="00272263"/>
    <w:rsid w:val="002D611D"/>
    <w:rsid w:val="00307A0A"/>
    <w:rsid w:val="00342E74"/>
    <w:rsid w:val="00381A5A"/>
    <w:rsid w:val="003E3262"/>
    <w:rsid w:val="003E63CB"/>
    <w:rsid w:val="00411B65"/>
    <w:rsid w:val="00480284"/>
    <w:rsid w:val="00536D97"/>
    <w:rsid w:val="005513FF"/>
    <w:rsid w:val="005A1FC5"/>
    <w:rsid w:val="00614DF7"/>
    <w:rsid w:val="0062123A"/>
    <w:rsid w:val="00621D04"/>
    <w:rsid w:val="0062208C"/>
    <w:rsid w:val="00646E75"/>
    <w:rsid w:val="00647E57"/>
    <w:rsid w:val="0065723F"/>
    <w:rsid w:val="0067149D"/>
    <w:rsid w:val="00682EC8"/>
    <w:rsid w:val="006C423B"/>
    <w:rsid w:val="00800598"/>
    <w:rsid w:val="00894BB1"/>
    <w:rsid w:val="008A2352"/>
    <w:rsid w:val="008A6506"/>
    <w:rsid w:val="00963E02"/>
    <w:rsid w:val="00996406"/>
    <w:rsid w:val="009B4F05"/>
    <w:rsid w:val="009D3224"/>
    <w:rsid w:val="00A01FE5"/>
    <w:rsid w:val="00A50BCD"/>
    <w:rsid w:val="00BB25CC"/>
    <w:rsid w:val="00BD056D"/>
    <w:rsid w:val="00C05A75"/>
    <w:rsid w:val="00C36D8A"/>
    <w:rsid w:val="00C62C10"/>
    <w:rsid w:val="00C72B97"/>
    <w:rsid w:val="00E33FF0"/>
    <w:rsid w:val="00E55D74"/>
    <w:rsid w:val="00E73866"/>
    <w:rsid w:val="00E82D45"/>
    <w:rsid w:val="00E878AD"/>
    <w:rsid w:val="00F33357"/>
    <w:rsid w:val="00F86647"/>
    <w:rsid w:val="00FF4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848451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381A5A"/>
  </w:style>
  <w:style w:type="paragraph" w:styleId="Heading1">
    <w:name w:val="heading 1"/>
    <w:basedOn w:val="Normal"/>
    <w:next w:val="Normal"/>
    <w:link w:val="Heading1Char"/>
    <w:uiPriority w:val="9"/>
    <w:qFormat/>
    <w:rsid w:val="0065723F"/>
    <w:pPr>
      <w:spacing w:line="240" w:lineRule="auto"/>
      <w:jc w:val="left"/>
      <w:outlineLvl w:val="0"/>
    </w:pPr>
    <w:rPr>
      <w:rFonts w:asciiTheme="majorHAnsi" w:hAnsiTheme="majorHAnsi"/>
      <w:b/>
      <w:caps/>
      <w:color w:val="000000" w:themeColor="text1"/>
      <w:spacing w:val="10"/>
      <w:sz w:val="7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7E57"/>
    <w:pPr>
      <w:outlineLvl w:val="1"/>
    </w:pPr>
    <w:rPr>
      <w:caps/>
      <w:color w:val="3476B1" w:themeColor="accent2" w:themeShade="BF"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C62C10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C62C10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C62C10"/>
    <w:pPr>
      <w:spacing w:before="200" w:after="0"/>
      <w:jc w:val="left"/>
      <w:outlineLvl w:val="4"/>
    </w:pPr>
    <w:rPr>
      <w:smallCaps/>
      <w:color w:val="3476B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C62C10"/>
    <w:pPr>
      <w:spacing w:after="0"/>
      <w:jc w:val="left"/>
      <w:outlineLvl w:val="5"/>
    </w:pPr>
    <w:rPr>
      <w:smallCaps/>
      <w:color w:val="629DD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C62C10"/>
    <w:pPr>
      <w:spacing w:after="0"/>
      <w:jc w:val="left"/>
      <w:outlineLvl w:val="6"/>
    </w:pPr>
    <w:rPr>
      <w:b/>
      <w:smallCaps/>
      <w:color w:val="629DD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62C10"/>
    <w:pPr>
      <w:spacing w:after="0"/>
      <w:jc w:val="left"/>
      <w:outlineLvl w:val="7"/>
    </w:pPr>
    <w:rPr>
      <w:b/>
      <w:i/>
      <w:smallCaps/>
      <w:color w:val="3476B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62C10"/>
    <w:pPr>
      <w:spacing w:after="0"/>
      <w:jc w:val="left"/>
      <w:outlineLvl w:val="8"/>
    </w:pPr>
    <w:rPr>
      <w:b/>
      <w:i/>
      <w:smallCaps/>
      <w:color w:val="224E76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semiHidden/>
    <w:rsid w:val="00381A5A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1A5A"/>
    <w:rPr>
      <w:smallCaps/>
      <w:color w:val="3476B1" w:themeColor="accent2" w:themeShade="BF"/>
      <w:spacing w:val="10"/>
      <w:sz w:val="2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5723F"/>
    <w:rPr>
      <w:rFonts w:asciiTheme="majorHAnsi" w:hAnsiTheme="majorHAnsi"/>
      <w:b/>
      <w:caps/>
      <w:color w:val="000000" w:themeColor="text1"/>
      <w:spacing w:val="10"/>
      <w:sz w:val="7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47E57"/>
    <w:rPr>
      <w:caps/>
      <w:color w:val="3476B1" w:themeColor="accent2" w:themeShade="BF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1A5A"/>
    <w:rPr>
      <w:smallCaps/>
      <w:spacing w:val="5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1A5A"/>
    <w:rPr>
      <w:smallCaps/>
      <w:color w:val="629DD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1A5A"/>
    <w:rPr>
      <w:b/>
      <w:smallCaps/>
      <w:color w:val="629DD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1A5A"/>
    <w:rPr>
      <w:b/>
      <w:i/>
      <w:smallCaps/>
      <w:color w:val="3476B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1A5A"/>
    <w:rPr>
      <w:b/>
      <w:i/>
      <w:smallCaps/>
      <w:color w:val="224E76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2C10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5723F"/>
    <w:pPr>
      <w:spacing w:after="0" w:line="240" w:lineRule="auto"/>
      <w:jc w:val="left"/>
    </w:pPr>
    <w:rPr>
      <w:rFonts w:ascii="Calibri" w:hAnsi="Calibri" w:cstheme="majorHAnsi"/>
      <w:b/>
      <w:sz w:val="56"/>
    </w:rPr>
  </w:style>
  <w:style w:type="character" w:customStyle="1" w:styleId="TitleChar">
    <w:name w:val="Title Char"/>
    <w:basedOn w:val="DefaultParagraphFont"/>
    <w:link w:val="Title"/>
    <w:uiPriority w:val="10"/>
    <w:rsid w:val="0065723F"/>
    <w:rPr>
      <w:rFonts w:ascii="Calibri" w:hAnsi="Calibri" w:cstheme="majorHAnsi"/>
      <w:b/>
      <w:sz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723F"/>
    <w:pPr>
      <w:spacing w:line="240" w:lineRule="auto"/>
      <w:jc w:val="left"/>
    </w:pPr>
    <w:rPr>
      <w:caps/>
      <w:smallCaps/>
      <w:color w:val="3476B1" w:themeColor="accent2" w:themeShade="BF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65723F"/>
    <w:rPr>
      <w:caps/>
      <w:smallCaps/>
      <w:color w:val="3476B1" w:themeColor="accent2" w:themeShade="BF"/>
      <w:sz w:val="40"/>
    </w:rPr>
  </w:style>
  <w:style w:type="character" w:styleId="Strong">
    <w:name w:val="Strong"/>
    <w:uiPriority w:val="22"/>
    <w:semiHidden/>
    <w:rsid w:val="00C62C10"/>
    <w:rPr>
      <w:b/>
      <w:color w:val="629DD1" w:themeColor="accent2"/>
    </w:rPr>
  </w:style>
  <w:style w:type="character" w:styleId="Emphasis">
    <w:name w:val="Emphasis"/>
    <w:uiPriority w:val="20"/>
    <w:semiHidden/>
    <w:rsid w:val="00C62C10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C62C1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62C10"/>
  </w:style>
  <w:style w:type="paragraph" w:styleId="ListParagraph">
    <w:name w:val="List Paragraph"/>
    <w:basedOn w:val="Normal"/>
    <w:uiPriority w:val="34"/>
    <w:semiHidden/>
    <w:rsid w:val="00C62C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semiHidden/>
    <w:qFormat/>
    <w:rsid w:val="00C62C10"/>
    <w:rPr>
      <w:i/>
    </w:rPr>
  </w:style>
  <w:style w:type="character" w:customStyle="1" w:styleId="QuoteChar">
    <w:name w:val="Quote Char"/>
    <w:basedOn w:val="DefaultParagraphFont"/>
    <w:link w:val="Quote"/>
    <w:uiPriority w:val="29"/>
    <w:semiHidden/>
    <w:rsid w:val="00381A5A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C62C10"/>
    <w:pPr>
      <w:pBdr>
        <w:top w:val="single" w:sz="8" w:space="10" w:color="3476B1" w:themeColor="accent2" w:themeShade="BF"/>
        <w:left w:val="single" w:sz="8" w:space="10" w:color="3476B1" w:themeColor="accent2" w:themeShade="BF"/>
        <w:bottom w:val="single" w:sz="8" w:space="10" w:color="3476B1" w:themeColor="accent2" w:themeShade="BF"/>
        <w:right w:val="single" w:sz="8" w:space="10" w:color="3476B1" w:themeColor="accent2" w:themeShade="BF"/>
      </w:pBdr>
      <w:shd w:val="clear" w:color="auto" w:fill="629DD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36D8A"/>
    <w:rPr>
      <w:b/>
      <w:i/>
      <w:color w:val="FFFFFF" w:themeColor="background1"/>
      <w:shd w:val="clear" w:color="auto" w:fill="629DD1" w:themeFill="accent2"/>
    </w:rPr>
  </w:style>
  <w:style w:type="character" w:styleId="SubtleEmphasis">
    <w:name w:val="Subtle Emphasis"/>
    <w:uiPriority w:val="19"/>
    <w:semiHidden/>
    <w:rsid w:val="00C62C10"/>
    <w:rPr>
      <w:i/>
    </w:rPr>
  </w:style>
  <w:style w:type="character" w:styleId="IntenseEmphasis">
    <w:name w:val="Intense Emphasis"/>
    <w:uiPriority w:val="21"/>
    <w:semiHidden/>
    <w:rsid w:val="00C62C10"/>
    <w:rPr>
      <w:b/>
      <w:i/>
      <w:color w:val="629DD1" w:themeColor="accent2"/>
      <w:spacing w:val="10"/>
    </w:rPr>
  </w:style>
  <w:style w:type="character" w:styleId="SubtleReference">
    <w:name w:val="Subtle Reference"/>
    <w:uiPriority w:val="31"/>
    <w:semiHidden/>
    <w:rsid w:val="00C62C10"/>
    <w:rPr>
      <w:b/>
    </w:rPr>
  </w:style>
  <w:style w:type="character" w:styleId="IntenseReference">
    <w:name w:val="Intense Reference"/>
    <w:uiPriority w:val="32"/>
    <w:semiHidden/>
    <w:rsid w:val="00C62C10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semiHidden/>
    <w:rsid w:val="00C62C10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62C10"/>
    <w:pPr>
      <w:outlineLvl w:val="9"/>
    </w:pPr>
  </w:style>
  <w:style w:type="paragraph" w:customStyle="1" w:styleId="PersonalName">
    <w:name w:val="Personal Name"/>
    <w:basedOn w:val="Title"/>
    <w:semiHidden/>
    <w:rsid w:val="00C62C10"/>
    <w:rPr>
      <w:b w:val="0"/>
      <w:caps/>
      <w:color w:val="000000"/>
      <w:sz w:val="28"/>
      <w:szCs w:val="28"/>
    </w:rPr>
  </w:style>
  <w:style w:type="paragraph" w:customStyle="1" w:styleId="CaptionHeading">
    <w:name w:val="Caption Heading"/>
    <w:basedOn w:val="Normal"/>
    <w:semiHidden/>
    <w:rsid w:val="00C62C10"/>
    <w:pPr>
      <w:spacing w:after="120" w:line="312" w:lineRule="auto"/>
    </w:pPr>
    <w:rPr>
      <w:rFonts w:asciiTheme="majorHAnsi" w:eastAsiaTheme="minorHAnsi" w:hAnsiTheme="majorHAnsi"/>
      <w:color w:val="1E5E9F" w:themeColor="accent3" w:themeShade="BF"/>
      <w:szCs w:val="22"/>
    </w:rPr>
  </w:style>
  <w:style w:type="paragraph" w:customStyle="1" w:styleId="Address3">
    <w:name w:val="Address 3"/>
    <w:basedOn w:val="Subtitle"/>
    <w:link w:val="Address3Char"/>
    <w:semiHidden/>
    <w:rsid w:val="00C62C10"/>
    <w:pPr>
      <w:spacing w:after="0"/>
      <w:jc w:val="center"/>
    </w:pPr>
  </w:style>
  <w:style w:type="character" w:customStyle="1" w:styleId="Address3Char">
    <w:name w:val="Address 3 Char"/>
    <w:basedOn w:val="SubtitleChar"/>
    <w:link w:val="Address3"/>
    <w:semiHidden/>
    <w:rsid w:val="00C36D8A"/>
    <w:rPr>
      <w:caps/>
      <w:smallCaps/>
      <w:color w:val="3476B1" w:themeColor="accent2" w:themeShade="BF"/>
      <w:sz w:val="40"/>
    </w:rPr>
  </w:style>
  <w:style w:type="paragraph" w:styleId="BodyText">
    <w:name w:val="Body Text"/>
    <w:basedOn w:val="Normal"/>
    <w:link w:val="BodyTextChar"/>
    <w:uiPriority w:val="99"/>
    <w:semiHidden/>
    <w:unhideWhenUsed/>
    <w:rsid w:val="00C62C1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62C10"/>
    <w:rPr>
      <w:rFonts w:ascii="Century Gothic" w:hAnsi="Century Gothic"/>
      <w:sz w:val="21"/>
    </w:rPr>
  </w:style>
  <w:style w:type="paragraph" w:styleId="TOC1">
    <w:name w:val="toc 1"/>
    <w:basedOn w:val="Normal"/>
    <w:next w:val="Normal"/>
    <w:autoRedefine/>
    <w:uiPriority w:val="39"/>
    <w:rsid w:val="003E3262"/>
    <w:pPr>
      <w:pBdr>
        <w:top w:val="single" w:sz="12" w:space="1" w:color="629DD1" w:themeColor="accent2"/>
      </w:pBdr>
      <w:spacing w:line="240" w:lineRule="auto"/>
      <w:jc w:val="left"/>
    </w:pPr>
    <w:rPr>
      <w:b/>
      <w:sz w:val="32"/>
    </w:rPr>
  </w:style>
  <w:style w:type="paragraph" w:styleId="TOC2">
    <w:name w:val="toc 2"/>
    <w:basedOn w:val="Normal"/>
    <w:next w:val="Normal"/>
    <w:autoRedefine/>
    <w:uiPriority w:val="39"/>
    <w:rsid w:val="00083919"/>
    <w:rPr>
      <w:sz w:val="24"/>
      <w:szCs w:val="24"/>
      <w:u w:val="single"/>
    </w:rPr>
  </w:style>
  <w:style w:type="character" w:styleId="PlaceholderText">
    <w:name w:val="Placeholder Text"/>
    <w:basedOn w:val="DefaultParagraphFont"/>
    <w:uiPriority w:val="99"/>
    <w:semiHidden/>
    <w:rsid w:val="00C36D8A"/>
    <w:rPr>
      <w:color w:val="808080"/>
    </w:rPr>
  </w:style>
  <w:style w:type="paragraph" w:customStyle="1" w:styleId="Image">
    <w:name w:val="Image"/>
    <w:basedOn w:val="Normal"/>
    <w:qFormat/>
    <w:rsid w:val="00F86647"/>
    <w:pPr>
      <w:spacing w:after="0" w:line="240" w:lineRule="auto"/>
      <w:ind w:left="-216"/>
    </w:pPr>
    <w:rPr>
      <w:noProof/>
    </w:rPr>
  </w:style>
  <w:style w:type="paragraph" w:styleId="Header">
    <w:name w:val="header"/>
    <w:basedOn w:val="Normal"/>
    <w:link w:val="HeaderChar"/>
    <w:uiPriority w:val="99"/>
    <w:semiHidden/>
    <w:rsid w:val="00614D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14DF7"/>
  </w:style>
  <w:style w:type="paragraph" w:styleId="Footer">
    <w:name w:val="footer"/>
    <w:basedOn w:val="Normal"/>
    <w:link w:val="FooterChar"/>
    <w:uiPriority w:val="99"/>
    <w:unhideWhenUsed/>
    <w:rsid w:val="00614D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D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adi\AppData\Local\Microsoft\Office\16.0\DTS\en-US%7b5CFE8ED5-31D6-4950-B48E-8C1A839C9F31%7d\%7b98C232B9-FAF1-48D3-901A-6F801D307027%7dtf16412212_win32.dotx" TargetMode="Externa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16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DFF08-BFF4-4130-847C-B36FF8DC3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{98C232B9-FAF1-48D3-901A-6F801D307027}tf16412212_win32.dotx</Template>
  <TotalTime>0</TotalTime>
  <Pages>3</Pages>
  <Words>259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2022-11-03T14:16:00Z</dcterms:created>
  <dcterms:modified xsi:type="dcterms:W3CDTF">2022-11-03T18:59:00Z</dcterms:modified>
</cp:coreProperties>
</file>